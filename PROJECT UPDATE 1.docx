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C93A8" w14:textId="37C83805" w:rsidR="00F35649" w:rsidRPr="00F35649" w:rsidRDefault="00F35649" w:rsidP="00F35649">
      <w:pPr>
        <w:pStyle w:val="ContactInfo"/>
        <w:ind w:left="-720"/>
        <w:jc w:val="left"/>
        <w:rPr>
          <w:rFonts w:ascii="Times New Roman" w:hAnsi="Times New Roman" w:cs="Times New Roman"/>
          <w:b/>
          <w:bCs/>
          <w:color w:val="0D594F" w:themeColor="accent6" w:themeShade="8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D594F" w:themeColor="accent6" w:themeShade="80"/>
          <w:sz w:val="44"/>
          <w:szCs w:val="44"/>
        </w:rPr>
        <w:t xml:space="preserve">    </w:t>
      </w:r>
      <w:r w:rsidRPr="00F35649">
        <w:rPr>
          <w:rFonts w:ascii="Times New Roman" w:hAnsi="Times New Roman" w:cs="Times New Roman"/>
          <w:b/>
          <w:bCs/>
          <w:color w:val="0D594F" w:themeColor="accent6" w:themeShade="80"/>
          <w:sz w:val="44"/>
          <w:szCs w:val="44"/>
        </w:rPr>
        <w:t>Movie Success Prediction and Sentiment Study</w:t>
      </w:r>
    </w:p>
    <w:p w14:paraId="5AC8BC86" w14:textId="21C5D749" w:rsidR="00F35649" w:rsidRDefault="00F35649" w:rsidP="00F35649">
      <w:pPr>
        <w:pStyle w:val="ContactInfo"/>
        <w:jc w:val="left"/>
      </w:pPr>
      <w:r w:rsidRPr="00F35649">
        <w:rPr>
          <w:rFonts w:ascii="Times New Roman" w:hAnsi="Times New Roman" w:cs="Times New Roman"/>
          <w:color w:val="0D594F" w:themeColor="accent6" w:themeShade="80"/>
          <w:sz w:val="44"/>
          <w:szCs w:val="44"/>
        </w:rPr>
        <w:t xml:space="preserve">                                09.05.25</w:t>
      </w:r>
      <w:r w:rsidR="00C6554A" w:rsidRPr="00F35649">
        <w:rPr>
          <w:color w:val="0D594F" w:themeColor="accent6" w:themeShade="80"/>
        </w:rPr>
        <w:t xml:space="preserve"> </w:t>
      </w:r>
      <w:r>
        <w:rPr>
          <w:color w:val="0D594F" w:themeColor="accent6" w:themeShade="80"/>
        </w:rPr>
        <w:t>(SAISRUTHI)</w:t>
      </w:r>
      <w:r>
        <w:br/>
      </w:r>
      <w:r>
        <w:rPr>
          <w:noProof/>
        </w:rPr>
        <w:drawing>
          <wp:inline distT="0" distB="0" distL="0" distR="0" wp14:anchorId="008BA97B" wp14:editId="3DE0CD4F">
            <wp:extent cx="5486400" cy="3206750"/>
            <wp:effectExtent l="0" t="0" r="0" b="0"/>
            <wp:docPr id="149052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C817C10" w14:textId="77777777" w:rsidR="00F35649" w:rsidRDefault="00F35649" w:rsidP="00F35649">
      <w:pPr>
        <w:pStyle w:val="ContactInfo"/>
        <w:jc w:val="left"/>
      </w:pPr>
    </w:p>
    <w:p w14:paraId="2C9CECC1" w14:textId="77777777" w:rsidR="00F35649" w:rsidRDefault="00F35649" w:rsidP="00F35649">
      <w:pPr>
        <w:pStyle w:val="ContactInfo"/>
        <w:jc w:val="left"/>
      </w:pPr>
    </w:p>
    <w:p w14:paraId="1E55CA1F" w14:textId="77777777" w:rsidR="00F35649" w:rsidRDefault="00F35649" w:rsidP="00F35649">
      <w:pPr>
        <w:pStyle w:val="ContactInfo"/>
        <w:jc w:val="left"/>
      </w:pPr>
    </w:p>
    <w:p w14:paraId="28F1031B" w14:textId="77777777" w:rsidR="00F35649" w:rsidRPr="00F35649" w:rsidRDefault="00F35649" w:rsidP="00F35649">
      <w:pPr>
        <w:pStyle w:val="ContactInfo"/>
        <w:rPr>
          <w:b/>
          <w:bCs/>
          <w:sz w:val="36"/>
          <w:szCs w:val="36"/>
        </w:rPr>
      </w:pPr>
      <w:r w:rsidRPr="00F35649">
        <w:rPr>
          <w:b/>
          <w:bCs/>
          <w:sz w:val="36"/>
          <w:szCs w:val="36"/>
        </w:rPr>
        <w:t>Objective:</w:t>
      </w:r>
    </w:p>
    <w:p w14:paraId="4110ECEA" w14:textId="77777777" w:rsidR="00F35649" w:rsidRPr="00F35649" w:rsidRDefault="00F35649" w:rsidP="00F35649">
      <w:pPr>
        <w:pStyle w:val="ContactInfo"/>
        <w:rPr>
          <w:sz w:val="28"/>
          <w:szCs w:val="28"/>
        </w:rPr>
      </w:pPr>
      <w:r w:rsidRPr="00F35649">
        <w:rPr>
          <w:sz w:val="28"/>
          <w:szCs w:val="28"/>
        </w:rPr>
        <w:t>The goal of this project is to predict how successful a movie will be at the box office using available metadata such as budget, genre, and viewer ratings. In future stages, I also plan to include audience sentiment analysis using viewer reviews to enhance prediction accuracy and provide deeper insights.</w:t>
      </w:r>
    </w:p>
    <w:p w14:paraId="1F62CEA5" w14:textId="1719E286" w:rsidR="00C6554A" w:rsidRDefault="00C6554A" w:rsidP="00F35649">
      <w:pPr>
        <w:pStyle w:val="ContactInfo"/>
        <w:jc w:val="left"/>
      </w:pPr>
    </w:p>
    <w:p w14:paraId="669100DE" w14:textId="3AA286A6" w:rsidR="00F35649" w:rsidRPr="00F35649" w:rsidRDefault="00F35649">
      <w:pPr>
        <w:rPr>
          <w:b/>
          <w:bCs/>
          <w:sz w:val="36"/>
          <w:szCs w:val="36"/>
        </w:rPr>
      </w:pPr>
      <w:r w:rsidRPr="00F35649">
        <w:rPr>
          <w:b/>
          <w:bCs/>
          <w:sz w:val="36"/>
          <w:szCs w:val="36"/>
        </w:rPr>
        <w:t>Progress Completed (Till Date)</w:t>
      </w:r>
      <w:r w:rsidRPr="00F35649">
        <w:rPr>
          <w:b/>
          <w:bCs/>
          <w:sz w:val="36"/>
          <w:szCs w:val="36"/>
        </w:rPr>
        <w:t>:</w:t>
      </w:r>
    </w:p>
    <w:p w14:paraId="0B215595" w14:textId="77777777" w:rsidR="00F35649" w:rsidRPr="00F35649" w:rsidRDefault="00F35649" w:rsidP="00F35649">
      <w:pPr>
        <w:rPr>
          <w:rFonts w:ascii="Times New Roman" w:hAnsi="Times New Roman" w:cs="Times New Roman"/>
          <w:sz w:val="32"/>
          <w:szCs w:val="32"/>
        </w:rPr>
      </w:pPr>
      <w:r w:rsidRPr="00F35649">
        <w:rPr>
          <w:rFonts w:ascii="Times New Roman" w:hAnsi="Times New Roman" w:cs="Times New Roman"/>
          <w:b/>
          <w:bCs/>
          <w:sz w:val="32"/>
          <w:szCs w:val="32"/>
        </w:rPr>
        <w:t>Environment Setup</w:t>
      </w:r>
    </w:p>
    <w:p w14:paraId="18DCF0A0" w14:textId="77777777" w:rsidR="00F35649" w:rsidRPr="00F35649" w:rsidRDefault="00F35649" w:rsidP="00F35649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35649">
        <w:rPr>
          <w:rFonts w:ascii="Times New Roman" w:hAnsi="Times New Roman" w:cs="Times New Roman"/>
          <w:sz w:val="32"/>
          <w:szCs w:val="32"/>
        </w:rPr>
        <w:t xml:space="preserve">Created and organized the project in Google </w:t>
      </w:r>
      <w:proofErr w:type="spellStart"/>
      <w:r w:rsidRPr="00F35649">
        <w:rPr>
          <w:rFonts w:ascii="Times New Roman" w:hAnsi="Times New Roman" w:cs="Times New Roman"/>
          <w:sz w:val="32"/>
          <w:szCs w:val="32"/>
        </w:rPr>
        <w:t>Colab</w:t>
      </w:r>
      <w:proofErr w:type="spellEnd"/>
      <w:r w:rsidRPr="00F35649">
        <w:rPr>
          <w:rFonts w:ascii="Times New Roman" w:hAnsi="Times New Roman" w:cs="Times New Roman"/>
          <w:sz w:val="32"/>
          <w:szCs w:val="32"/>
        </w:rPr>
        <w:t xml:space="preserve"> for easy access and cloud execution.</w:t>
      </w:r>
    </w:p>
    <w:p w14:paraId="6F07E624" w14:textId="77777777" w:rsidR="00F35649" w:rsidRDefault="00F35649" w:rsidP="00F35649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35649">
        <w:rPr>
          <w:rFonts w:ascii="Times New Roman" w:hAnsi="Times New Roman" w:cs="Times New Roman"/>
          <w:sz w:val="32"/>
          <w:szCs w:val="32"/>
        </w:rPr>
        <w:t>Successfully imported essential Python libraries</w:t>
      </w:r>
    </w:p>
    <w:p w14:paraId="46E2A32F" w14:textId="77777777" w:rsidR="00F35649" w:rsidRPr="00F35649" w:rsidRDefault="00F35649" w:rsidP="00F35649">
      <w:pPr>
        <w:ind w:left="720"/>
        <w:rPr>
          <w:rFonts w:ascii="Times New Roman" w:hAnsi="Times New Roman" w:cs="Times New Roman"/>
          <w:sz w:val="32"/>
          <w:szCs w:val="32"/>
        </w:rPr>
      </w:pPr>
      <w:r w:rsidRPr="00F35649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Dataset Handling</w:t>
      </w:r>
    </w:p>
    <w:p w14:paraId="7F9B2979" w14:textId="7AB08457" w:rsidR="00F35649" w:rsidRDefault="00F35649" w:rsidP="00F35649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35649">
        <w:rPr>
          <w:rFonts w:ascii="Times New Roman" w:hAnsi="Times New Roman" w:cs="Times New Roman"/>
          <w:sz w:val="32"/>
          <w:szCs w:val="32"/>
        </w:rPr>
        <w:t xml:space="preserve">Downloaded and uploaded the </w:t>
      </w:r>
      <w:r w:rsidRPr="00F35649">
        <w:rPr>
          <w:rFonts w:ascii="Times New Roman" w:hAnsi="Times New Roman" w:cs="Times New Roman"/>
          <w:sz w:val="32"/>
          <w:szCs w:val="32"/>
        </w:rPr>
        <w:t>I</w:t>
      </w:r>
      <w:r w:rsidRPr="00F35649">
        <w:rPr>
          <w:rFonts w:ascii="Times New Roman" w:hAnsi="Times New Roman" w:cs="Times New Roman"/>
          <w:sz w:val="32"/>
          <w:szCs w:val="32"/>
        </w:rPr>
        <w:t xml:space="preserve">MDB </w:t>
      </w:r>
      <w:r w:rsidRPr="00F35649">
        <w:rPr>
          <w:rFonts w:ascii="Times New Roman" w:hAnsi="Times New Roman" w:cs="Times New Roman"/>
          <w:sz w:val="32"/>
          <w:szCs w:val="32"/>
        </w:rPr>
        <w:t>TOP 100</w:t>
      </w:r>
      <w:r w:rsidRPr="00F35649">
        <w:rPr>
          <w:rFonts w:ascii="Times New Roman" w:hAnsi="Times New Roman" w:cs="Times New Roman"/>
          <w:sz w:val="32"/>
          <w:szCs w:val="32"/>
        </w:rPr>
        <w:t xml:space="preserve"> Movies Dataset from Kaggle.</w:t>
      </w:r>
    </w:p>
    <w:p w14:paraId="49E177AD" w14:textId="77777777" w:rsidR="00F35649" w:rsidRPr="00F35649" w:rsidRDefault="00F35649" w:rsidP="00F35649">
      <w:pPr>
        <w:ind w:left="720"/>
        <w:rPr>
          <w:rFonts w:ascii="Times New Roman" w:hAnsi="Times New Roman" w:cs="Times New Roman"/>
          <w:sz w:val="32"/>
          <w:szCs w:val="32"/>
        </w:rPr>
      </w:pPr>
      <w:r w:rsidRPr="00F35649">
        <w:rPr>
          <w:rFonts w:ascii="Times New Roman" w:hAnsi="Times New Roman" w:cs="Times New Roman"/>
          <w:b/>
          <w:bCs/>
          <w:sz w:val="32"/>
          <w:szCs w:val="32"/>
        </w:rPr>
        <w:t>Initial Data Exploration</w:t>
      </w:r>
    </w:p>
    <w:p w14:paraId="69B8FA6B" w14:textId="77777777" w:rsidR="00F35649" w:rsidRPr="00F35649" w:rsidRDefault="00F35649" w:rsidP="00F35649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35649">
        <w:rPr>
          <w:rFonts w:ascii="Times New Roman" w:hAnsi="Times New Roman" w:cs="Times New Roman"/>
          <w:sz w:val="32"/>
          <w:szCs w:val="32"/>
        </w:rPr>
        <w:t>Verified the shape of the dataset and checked for any missing or null values in important fields.</w:t>
      </w:r>
    </w:p>
    <w:p w14:paraId="713F7453" w14:textId="77777777" w:rsidR="00F35649" w:rsidRPr="00F35649" w:rsidRDefault="00F35649" w:rsidP="00F35649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6102BF4" w14:textId="704455BC" w:rsidR="00F35649" w:rsidRPr="00F35649" w:rsidRDefault="00F35649" w:rsidP="00F3564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9A04E3" wp14:editId="1CF46645">
            <wp:extent cx="5486400" cy="3013075"/>
            <wp:effectExtent l="0" t="0" r="0" b="0"/>
            <wp:docPr id="2054989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1FD6457" w14:textId="096CF704" w:rsidR="00F35649" w:rsidRDefault="00F35649"/>
    <w:sectPr w:rsidR="00F35649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0145A" w14:textId="77777777" w:rsidR="00F35649" w:rsidRDefault="00F35649" w:rsidP="00C6554A">
      <w:pPr>
        <w:spacing w:before="0" w:after="0" w:line="240" w:lineRule="auto"/>
      </w:pPr>
      <w:r>
        <w:separator/>
      </w:r>
    </w:p>
  </w:endnote>
  <w:endnote w:type="continuationSeparator" w:id="0">
    <w:p w14:paraId="646A2A55" w14:textId="77777777" w:rsidR="00F35649" w:rsidRDefault="00F3564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37C2F" w14:textId="77777777" w:rsidR="00F35649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F0766" w14:textId="77777777" w:rsidR="00F35649" w:rsidRDefault="00F3564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5EF9D7E" w14:textId="77777777" w:rsidR="00F35649" w:rsidRDefault="00F3564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61E3AB1"/>
    <w:multiLevelType w:val="multilevel"/>
    <w:tmpl w:val="D5F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5559F1"/>
    <w:multiLevelType w:val="multilevel"/>
    <w:tmpl w:val="759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201E6"/>
    <w:multiLevelType w:val="multilevel"/>
    <w:tmpl w:val="F2C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93221">
    <w:abstractNumId w:val="9"/>
  </w:num>
  <w:num w:numId="2" w16cid:durableId="1935900249">
    <w:abstractNumId w:val="8"/>
  </w:num>
  <w:num w:numId="3" w16cid:durableId="1620407945">
    <w:abstractNumId w:val="8"/>
  </w:num>
  <w:num w:numId="4" w16cid:durableId="926613560">
    <w:abstractNumId w:val="9"/>
  </w:num>
  <w:num w:numId="5" w16cid:durableId="1090782423">
    <w:abstractNumId w:val="13"/>
  </w:num>
  <w:num w:numId="6" w16cid:durableId="920723107">
    <w:abstractNumId w:val="10"/>
  </w:num>
  <w:num w:numId="7" w16cid:durableId="755785705">
    <w:abstractNumId w:val="11"/>
  </w:num>
  <w:num w:numId="8" w16cid:durableId="1601721386">
    <w:abstractNumId w:val="7"/>
  </w:num>
  <w:num w:numId="9" w16cid:durableId="440493623">
    <w:abstractNumId w:val="6"/>
  </w:num>
  <w:num w:numId="10" w16cid:durableId="831220793">
    <w:abstractNumId w:val="5"/>
  </w:num>
  <w:num w:numId="11" w16cid:durableId="557279685">
    <w:abstractNumId w:val="4"/>
  </w:num>
  <w:num w:numId="12" w16cid:durableId="230819191">
    <w:abstractNumId w:val="3"/>
  </w:num>
  <w:num w:numId="13" w16cid:durableId="1092774675">
    <w:abstractNumId w:val="2"/>
  </w:num>
  <w:num w:numId="14" w16cid:durableId="787235988">
    <w:abstractNumId w:val="1"/>
  </w:num>
  <w:num w:numId="15" w16cid:durableId="746421219">
    <w:abstractNumId w:val="0"/>
  </w:num>
  <w:num w:numId="16" w16cid:durableId="237637827">
    <w:abstractNumId w:val="14"/>
  </w:num>
  <w:num w:numId="17" w16cid:durableId="805704801">
    <w:abstractNumId w:val="12"/>
  </w:num>
  <w:num w:numId="18" w16cid:durableId="8523777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49"/>
    <w:rsid w:val="002554CD"/>
    <w:rsid w:val="00293B83"/>
    <w:rsid w:val="002B4294"/>
    <w:rsid w:val="00333D0D"/>
    <w:rsid w:val="004C049F"/>
    <w:rsid w:val="005000E2"/>
    <w:rsid w:val="006A3CE7"/>
    <w:rsid w:val="00722409"/>
    <w:rsid w:val="00BF1F51"/>
    <w:rsid w:val="00C6554A"/>
    <w:rsid w:val="00ED7C44"/>
    <w:rsid w:val="00F3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0DF5"/>
  <w15:chartTrackingRefBased/>
  <w15:docId w15:val="{FEB4E799-850E-4BC1-9469-DD816DB7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%20surth\AppData\Local\Microsoft\Office\16.0\DTS\en-US%7bEC8E901E-463A-45EE-AC07-AA9AF3BB98E1%7d\%7b8A819E5C-A53B-4887-98C1-057961FE056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{8A819E5C-A53B-4887-98C1-057961FE056E}tf02835058_win32</Template>
  <TotalTime>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surth</dc:creator>
  <cp:keywords/>
  <dc:description/>
  <cp:lastModifiedBy>Saisruthi Vasudevan</cp:lastModifiedBy>
  <cp:revision>1</cp:revision>
  <dcterms:created xsi:type="dcterms:W3CDTF">2025-05-09T05:49:00Z</dcterms:created>
  <dcterms:modified xsi:type="dcterms:W3CDTF">2025-05-09T05:58:00Z</dcterms:modified>
</cp:coreProperties>
</file>